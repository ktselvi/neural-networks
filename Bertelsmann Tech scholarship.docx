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12E5" w14:textId="77777777" w:rsidR="00807843" w:rsidRDefault="001921B8">
      <w:pPr>
        <w:pStyle w:val="Heading1"/>
      </w:pPr>
      <w:r w:rsidRPr="001921B8">
        <w:t>Bertelsmann Tech scholarship - neural networks:</w:t>
      </w:r>
    </w:p>
    <w:p w14:paraId="5BD7B3D5" w14:textId="77777777" w:rsidR="00807843" w:rsidRDefault="001921B8" w:rsidP="001921B8">
      <w:pPr>
        <w:pStyle w:val="ListBullet"/>
      </w:pPr>
      <w:r>
        <w:t>Lesson 3: Introduction to neural networks</w:t>
      </w:r>
    </w:p>
    <w:p w14:paraId="7D1AC7A5" w14:textId="77777777" w:rsidR="001921B8" w:rsidRDefault="001921B8" w:rsidP="001921B8">
      <w:pPr>
        <w:pStyle w:val="ListBullet"/>
        <w:numPr>
          <w:ilvl w:val="1"/>
          <w:numId w:val="3"/>
        </w:numPr>
      </w:pPr>
      <w:r>
        <w:t>Classification problems – creating a division between data sets and being able to place new incoming data into the appropriate group</w:t>
      </w:r>
    </w:p>
    <w:p w14:paraId="0769F9E9" w14:textId="77777777" w:rsidR="001921B8" w:rsidRDefault="001921B8" w:rsidP="001921B8">
      <w:pPr>
        <w:pStyle w:val="ListBullet"/>
        <w:numPr>
          <w:ilvl w:val="1"/>
          <w:numId w:val="3"/>
        </w:numPr>
      </w:pPr>
      <w:r>
        <w:t>Boundaries between data can be linear or non-linear</w:t>
      </w:r>
    </w:p>
    <w:p w14:paraId="3151D0F9" w14:textId="77777777" w:rsidR="00AC1BD6" w:rsidRDefault="001921B8" w:rsidP="001921B8">
      <w:pPr>
        <w:pStyle w:val="ListBullet"/>
        <w:numPr>
          <w:ilvl w:val="1"/>
          <w:numId w:val="3"/>
        </w:numPr>
      </w:pPr>
      <w:r>
        <w:t>Linear boundary:</w:t>
      </w:r>
      <w:r>
        <w:br/>
      </w:r>
      <w:r>
        <w:br/>
        <w:t>w1x1+w2x2+w3x3+…. +</w:t>
      </w:r>
      <w:proofErr w:type="spellStart"/>
      <w:r>
        <w:t>wnxn+b</w:t>
      </w:r>
      <w:proofErr w:type="spellEnd"/>
      <w:r>
        <w:t>=0</w:t>
      </w:r>
      <w:r w:rsidR="00AC1BD6">
        <w:br/>
        <w:t xml:space="preserve">Matrix notation: </w:t>
      </w:r>
      <w:proofErr w:type="spellStart"/>
      <w:r w:rsidR="00AC1BD6">
        <w:t>Wx+b</w:t>
      </w:r>
      <w:proofErr w:type="spellEnd"/>
    </w:p>
    <w:p w14:paraId="07A50197" w14:textId="00184D07" w:rsidR="001921B8" w:rsidRDefault="00AC1BD6" w:rsidP="00AC1BD6">
      <w:pPr>
        <w:pStyle w:val="ListBullet"/>
        <w:numPr>
          <w:ilvl w:val="0"/>
          <w:numId w:val="0"/>
        </w:numPr>
        <w:ind w:left="1440"/>
      </w:pPr>
      <w:r>
        <w:t>Prediction y</w:t>
      </w:r>
      <w:r>
        <w:rPr>
          <w:vertAlign w:val="superscript"/>
        </w:rPr>
        <w:t>^</w:t>
      </w:r>
      <w:r>
        <w:t xml:space="preserve"> = 1 if </w:t>
      </w:r>
      <w:proofErr w:type="spellStart"/>
      <w:r>
        <w:t>Wx+b</w:t>
      </w:r>
      <w:proofErr w:type="spellEnd"/>
      <w:r>
        <w:t xml:space="preserve"> &gt;= 0 else y</w:t>
      </w:r>
      <w:r>
        <w:rPr>
          <w:vertAlign w:val="superscript"/>
        </w:rPr>
        <w:t>^</w:t>
      </w:r>
      <w:r>
        <w:t xml:space="preserve"> = 0</w:t>
      </w:r>
      <w:r w:rsidR="001921B8">
        <w:br/>
      </w:r>
    </w:p>
    <w:p w14:paraId="603ABC32" w14:textId="77777777" w:rsidR="001921B8" w:rsidRDefault="001921B8" w:rsidP="001921B8">
      <w:pPr>
        <w:pStyle w:val="ListBullet"/>
        <w:numPr>
          <w:ilvl w:val="1"/>
          <w:numId w:val="3"/>
        </w:numPr>
      </w:pPr>
      <w:r>
        <w:t>Neural networks simulate human thinking using perceptron, weights and bias</w:t>
      </w:r>
    </w:p>
    <w:p w14:paraId="4852A8CC" w14:textId="186A1F4F" w:rsidR="001921B8" w:rsidRDefault="00AC1BD6" w:rsidP="001921B8">
      <w:pPr>
        <w:pStyle w:val="ListBullet"/>
        <w:numPr>
          <w:ilvl w:val="1"/>
          <w:numId w:val="3"/>
        </w:numPr>
      </w:pPr>
      <w:r>
        <w:t>Perceptrons compute weighted sum of inputs and then apply a</w:t>
      </w:r>
      <w:r w:rsidR="00E64269">
        <w:t>n activation</w:t>
      </w:r>
      <w:r>
        <w:t xml:space="preserve"> function</w:t>
      </w:r>
      <w:r w:rsidR="00E64269">
        <w:t xml:space="preserve"> to transform this sum into the desired output</w:t>
      </w:r>
    </w:p>
    <w:p w14:paraId="0D413ED6" w14:textId="31D2EB2D" w:rsidR="00AC1BD6" w:rsidRDefault="00AC1BD6" w:rsidP="001921B8">
      <w:pPr>
        <w:pStyle w:val="ListBullet"/>
        <w:numPr>
          <w:ilvl w:val="1"/>
          <w:numId w:val="3"/>
        </w:numPr>
      </w:pPr>
      <w:r>
        <w:t>They can be used to implement logical operations</w:t>
      </w:r>
    </w:p>
    <w:p w14:paraId="0394ED13" w14:textId="0A4C42F8" w:rsidR="00AC1BD6" w:rsidRDefault="00AC1BD6" w:rsidP="001921B8">
      <w:pPr>
        <w:pStyle w:val="ListBullet"/>
        <w:numPr>
          <w:ilvl w:val="1"/>
          <w:numId w:val="3"/>
        </w:numPr>
      </w:pPr>
      <w:r>
        <w:t>Perceptron algorithm: Every mis-classified point asks the boundary line to come closer to it so that it can fall in the correct region</w:t>
      </w:r>
    </w:p>
    <w:p w14:paraId="2993E117" w14:textId="3F3A9D3D" w:rsidR="00AC1BD6" w:rsidRDefault="00AC1BD6" w:rsidP="001921B8">
      <w:pPr>
        <w:pStyle w:val="ListBullet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1B0695F9" wp14:editId="514E2DA9">
            <wp:extent cx="5012690" cy="2477194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5 at 6.27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90" cy="25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F5C4" w14:textId="2C32ACDC" w:rsidR="00AC1BD6" w:rsidRDefault="0036091A" w:rsidP="001921B8">
      <w:pPr>
        <w:pStyle w:val="ListBullet"/>
        <w:numPr>
          <w:ilvl w:val="1"/>
          <w:numId w:val="3"/>
        </w:numPr>
      </w:pPr>
      <w:r>
        <w:t>Error function: describes how much the predicted value differs from actual value</w:t>
      </w:r>
      <w:r w:rsidR="007509E2">
        <w:br/>
      </w:r>
    </w:p>
    <w:p w14:paraId="7F466D93" w14:textId="033AA616" w:rsidR="00594266" w:rsidRDefault="00594266" w:rsidP="00594266">
      <w:pPr>
        <w:pStyle w:val="ListBullet"/>
        <w:numPr>
          <w:ilvl w:val="1"/>
          <w:numId w:val="3"/>
        </w:numPr>
      </w:pPr>
      <w:r>
        <w:t>Different activation functions, loss functions and</w:t>
      </w:r>
      <w:r>
        <w:t xml:space="preserve"> optimization algorithms</w:t>
      </w:r>
      <w:bookmarkStart w:id="0" w:name="_GoBack"/>
      <w:bookmarkEnd w:id="0"/>
    </w:p>
    <w:p w14:paraId="1D2EEC79" w14:textId="77777777" w:rsidR="007509E2" w:rsidRDefault="007509E2" w:rsidP="001921B8">
      <w:pPr>
        <w:pStyle w:val="ListBullet"/>
        <w:numPr>
          <w:ilvl w:val="1"/>
          <w:numId w:val="3"/>
        </w:numPr>
      </w:pPr>
    </w:p>
    <w:sectPr w:rsidR="007509E2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2E0A6" w14:textId="77777777" w:rsidR="00C9241E" w:rsidRDefault="00C9241E">
      <w:r>
        <w:separator/>
      </w:r>
    </w:p>
    <w:p w14:paraId="52612BE7" w14:textId="77777777" w:rsidR="00C9241E" w:rsidRDefault="00C9241E"/>
  </w:endnote>
  <w:endnote w:type="continuationSeparator" w:id="0">
    <w:p w14:paraId="062A6D04" w14:textId="77777777" w:rsidR="00C9241E" w:rsidRDefault="00C9241E">
      <w:r>
        <w:continuationSeparator/>
      </w:r>
    </w:p>
    <w:p w14:paraId="24A4E688" w14:textId="77777777" w:rsidR="00C9241E" w:rsidRDefault="00C92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AD7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78CF" w14:textId="77777777" w:rsidR="00C9241E" w:rsidRDefault="00C9241E">
      <w:r>
        <w:separator/>
      </w:r>
    </w:p>
    <w:p w14:paraId="44B78859" w14:textId="77777777" w:rsidR="00C9241E" w:rsidRDefault="00C9241E"/>
  </w:footnote>
  <w:footnote w:type="continuationSeparator" w:id="0">
    <w:p w14:paraId="40C2F278" w14:textId="77777777" w:rsidR="00C9241E" w:rsidRDefault="00C9241E">
      <w:r>
        <w:continuationSeparator/>
      </w:r>
    </w:p>
    <w:p w14:paraId="11DCBDA3" w14:textId="77777777" w:rsidR="00C9241E" w:rsidRDefault="00C924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B8"/>
    <w:rsid w:val="000F312B"/>
    <w:rsid w:val="001921B8"/>
    <w:rsid w:val="0036091A"/>
    <w:rsid w:val="00594266"/>
    <w:rsid w:val="005E624E"/>
    <w:rsid w:val="007509E2"/>
    <w:rsid w:val="00807843"/>
    <w:rsid w:val="00812C3E"/>
    <w:rsid w:val="00A0547D"/>
    <w:rsid w:val="00AC1BD6"/>
    <w:rsid w:val="00C9241E"/>
    <w:rsid w:val="00E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33FEF"/>
  <w15:chartTrackingRefBased/>
  <w15:docId w15:val="{6255EC58-1FEE-4146-AC28-186DC3B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kaselv.kumaresan/Library/Containers/com.microsoft.Word/Data/Library/Application%20Support/Microsoft/Office/16.0/DTS/en-GB%7b9D53D857-BACD-8F4B-B6F4-7B242AE4AE88%7d/%7b1877015E-FF48-A244-BE0B-5E9A4A5979C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{1877015E-FF48-A244-BE0B-5E9A4A5979C6}tf10002086.dotx</Template>
  <TotalTime>32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Thankaselvi Kumaresan</cp:lastModifiedBy>
  <cp:revision>6</cp:revision>
  <dcterms:created xsi:type="dcterms:W3CDTF">2020-01-14T15:13:00Z</dcterms:created>
  <dcterms:modified xsi:type="dcterms:W3CDTF">2020-01-15T17:41:00Z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